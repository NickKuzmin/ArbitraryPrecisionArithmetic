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C611" w14:textId="5F16155D" w:rsidR="004B0F35" w:rsidRPr="005C0469" w:rsidRDefault="005C0469" w:rsidP="00DE6A7C">
      <w:pPr>
        <w:pStyle w:val="af"/>
      </w:pPr>
      <w:r>
        <w:t xml:space="preserve">Задача </w:t>
      </w:r>
      <w:r>
        <w:rPr>
          <w:lang w:val="en-US"/>
        </w:rPr>
        <w:t xml:space="preserve">JS – </w:t>
      </w:r>
      <w:r w:rsidR="00ED2752">
        <w:t>длинная арифметика</w:t>
      </w:r>
    </w:p>
    <w:bookmarkStart w:id="0" w:name="#_Toc1"/>
    <w:p w14:paraId="191A5B96" w14:textId="77777777" w:rsidR="005C0469" w:rsidRDefault="004C7B58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52420699" w:history="1">
        <w:r w:rsidR="005C0469" w:rsidRPr="005C0A47">
          <w:rPr>
            <w:rStyle w:val="a6"/>
            <w:noProof/>
          </w:rPr>
          <w:t>Формулировка задачи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_Toc352420699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23384211" w14:textId="77777777" w:rsidR="005C0469" w:rsidRDefault="00AF06C7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2420700" w:history="1">
        <w:r w:rsidR="005C0469" w:rsidRPr="005C0A47">
          <w:rPr>
            <w:rStyle w:val="a6"/>
            <w:noProof/>
          </w:rPr>
          <w:t>Требования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_Toc352420700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404B3EF9" w14:textId="77777777" w:rsidR="004B0F35" w:rsidRDefault="004C7B58" w:rsidP="00631BD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1" w:name="_Toc352420699"/>
      <w:r w:rsidR="005C0469">
        <w:t>Формулировка задачи</w:t>
      </w:r>
      <w:bookmarkEnd w:id="1"/>
    </w:p>
    <w:p w14:paraId="21BBA429" w14:textId="547BE8D1" w:rsidR="005C0469" w:rsidRDefault="00ED2752" w:rsidP="005C0469">
      <w:r>
        <w:rPr>
          <w:noProof/>
        </w:rPr>
        <w:drawing>
          <wp:inline distT="0" distB="0" distL="0" distR="0" wp14:anchorId="0CDA3480" wp14:editId="1C15120A">
            <wp:extent cx="49530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F7D8" w14:textId="79F5A548" w:rsidR="00AF06C7" w:rsidRPr="00AF06C7" w:rsidRDefault="00AF06C7" w:rsidP="00AF06C7">
      <w:pPr>
        <w:jc w:val="center"/>
        <w:rPr>
          <w:i/>
        </w:rPr>
      </w:pPr>
      <w:r w:rsidRPr="00AF06C7">
        <w:rPr>
          <w:i/>
        </w:rPr>
        <w:t>Пример формы</w:t>
      </w:r>
    </w:p>
    <w:p w14:paraId="432585A5" w14:textId="77777777" w:rsidR="00AF06C7" w:rsidRDefault="00AF06C7" w:rsidP="00AF06C7">
      <w:pPr>
        <w:jc w:val="left"/>
        <w:rPr>
          <w:i/>
        </w:rPr>
      </w:pPr>
    </w:p>
    <w:p w14:paraId="36957A3C" w14:textId="1184E30F" w:rsidR="005C0469" w:rsidRDefault="005C0469" w:rsidP="00AF06C7">
      <w:pPr>
        <w:jc w:val="left"/>
      </w:pPr>
      <w:r>
        <w:t>Нужно сделать форму с полями вво</w:t>
      </w:r>
      <w:r w:rsidR="00ED2752">
        <w:t xml:space="preserve">да, позволяющими вводить </w:t>
      </w:r>
      <w:r>
        <w:t>целые числа большой длины до 6</w:t>
      </w:r>
      <w:r w:rsidR="00ED2752">
        <w:t>4</w:t>
      </w:r>
      <w:r>
        <w:t xml:space="preserve"> символов.  </w:t>
      </w:r>
      <w:r w:rsidR="00ED2752">
        <w:t>В форме также необходимо позволить выбирать операцию, которую нужно произвести (вычитание или умножение)</w:t>
      </w:r>
    </w:p>
    <w:p w14:paraId="2727B9C7" w14:textId="6512A6AF" w:rsidR="00ED2752" w:rsidRDefault="00ED2752" w:rsidP="005C0469">
      <w:r>
        <w:t xml:space="preserve">Разработать библиотеку для операций с длинными числами. Оформить библиотеку в виде класса и реализовать в ней два </w:t>
      </w:r>
      <w:r>
        <w:rPr>
          <w:lang w:val="en-US"/>
        </w:rPr>
        <w:t>API</w:t>
      </w:r>
      <w:r w:rsidRPr="00ED2752">
        <w:t xml:space="preserve"> </w:t>
      </w:r>
      <w:r>
        <w:t>метода. Умножить и вычесть.</w:t>
      </w:r>
    </w:p>
    <w:p w14:paraId="1EBFF321" w14:textId="0BE41B26" w:rsidR="003D4147" w:rsidRDefault="003D4147" w:rsidP="005C0469">
      <w:r w:rsidRPr="003D4147">
        <w:rPr>
          <w:highlight w:val="yellow"/>
        </w:rPr>
        <w:t xml:space="preserve">На странице под формой </w:t>
      </w:r>
      <w:r w:rsidRPr="003D4147">
        <w:rPr>
          <w:b/>
          <w:highlight w:val="yellow"/>
        </w:rPr>
        <w:t>обязательно</w:t>
      </w:r>
      <w:r>
        <w:rPr>
          <w:highlight w:val="yellow"/>
        </w:rPr>
        <w:t xml:space="preserve"> </w:t>
      </w:r>
      <w:r w:rsidRPr="003D4147">
        <w:rPr>
          <w:highlight w:val="yellow"/>
        </w:rPr>
        <w:t>написать инструкцию как пользоваться формой ввода.</w:t>
      </w:r>
    </w:p>
    <w:p w14:paraId="68EC4C3C" w14:textId="77777777" w:rsidR="005C0469" w:rsidRDefault="005C0469" w:rsidP="005C0469">
      <w:r>
        <w:t>Требуется использовать JavaScript и Html.</w:t>
      </w:r>
    </w:p>
    <w:p w14:paraId="4C3586F8" w14:textId="7A0820BA" w:rsidR="005C0469" w:rsidRDefault="005C0469" w:rsidP="005C0469">
      <w:r>
        <w:t>Результатом задания должны быть два файла .html и .js</w:t>
      </w:r>
      <w:r w:rsidR="00AF06C7">
        <w:t>. В коде крайне желательно написать комментарии для понимания что происх</w:t>
      </w:r>
      <w:bookmarkStart w:id="2" w:name="_GoBack"/>
      <w:bookmarkEnd w:id="2"/>
      <w:r w:rsidR="00AF06C7">
        <w:t>одит и правильно ли вы мыслите.</w:t>
      </w:r>
    </w:p>
    <w:p w14:paraId="2B4E3CF0" w14:textId="77777777" w:rsidR="005C0469" w:rsidRDefault="005C0469" w:rsidP="005C0469">
      <w:pPr>
        <w:pStyle w:val="1"/>
      </w:pPr>
      <w:bookmarkStart w:id="3" w:name="_Toc352420700"/>
      <w:r>
        <w:t>Требования</w:t>
      </w:r>
      <w:bookmarkEnd w:id="3"/>
    </w:p>
    <w:p w14:paraId="73849DC6" w14:textId="2B032AD0" w:rsidR="005C0469" w:rsidRDefault="005C0469" w:rsidP="005C0469">
      <w:r>
        <w:t>1)</w:t>
      </w:r>
      <w:r>
        <w:tab/>
        <w:t>Отсутствие ошибок, результат четко соответствует заданию. Так же отрабатываются ВСЕ возможные ситуации.</w:t>
      </w:r>
    </w:p>
    <w:p w14:paraId="0ADB2548" w14:textId="5B44C492" w:rsidR="005C0469" w:rsidRDefault="005C0469" w:rsidP="005C0469">
      <w:r>
        <w:t>2)</w:t>
      </w:r>
      <w:r>
        <w:tab/>
        <w:t>Отсутствие дублирования кода</w:t>
      </w:r>
    </w:p>
    <w:p w14:paraId="1431E6C4" w14:textId="30A5FFFF" w:rsidR="005C0469" w:rsidRDefault="00AF06C7" w:rsidP="005C0469">
      <w:r>
        <w:t>3</w:t>
      </w:r>
      <w:r w:rsidR="005C0469">
        <w:t>)</w:t>
      </w:r>
      <w:r w:rsidR="005C0469">
        <w:tab/>
        <w:t>Читабельность, структурированность кода</w:t>
      </w:r>
    </w:p>
    <w:p w14:paraId="596EBC1A" w14:textId="504ECA97" w:rsidR="005C0469" w:rsidRDefault="00AF06C7" w:rsidP="005C0469">
      <w:r>
        <w:t>4</w:t>
      </w:r>
      <w:r w:rsidR="005C0469">
        <w:t>)</w:t>
      </w:r>
      <w:r w:rsidR="005C0469">
        <w:tab/>
        <w:t>Краткость кода: чем меньше действий, тем лучше</w:t>
      </w:r>
    </w:p>
    <w:p w14:paraId="0833158E" w14:textId="7ACB161F" w:rsidR="005C0469" w:rsidRDefault="00AF06C7" w:rsidP="005C0469">
      <w:r>
        <w:t>5</w:t>
      </w:r>
      <w:r w:rsidR="005C0469">
        <w:t>)</w:t>
      </w:r>
      <w:r w:rsidR="005C0469">
        <w:tab/>
        <w:t>Форматирование, аккуратность кода (отступы 3 символа)</w:t>
      </w:r>
    </w:p>
    <w:p w14:paraId="2ACE8F7A" w14:textId="3C30C347" w:rsidR="005C0469" w:rsidRPr="005C0469" w:rsidRDefault="00AF06C7" w:rsidP="005C0469">
      <w:r>
        <w:t>6</w:t>
      </w:r>
      <w:r w:rsidR="005C0469">
        <w:t>)</w:t>
      </w:r>
      <w:r w:rsidR="005C0469">
        <w:tab/>
        <w:t>Осмысленность названий переменных, комментарии.</w:t>
      </w:r>
    </w:p>
    <w:bookmarkEnd w:id="0"/>
    <w:sectPr w:rsidR="005C0469" w:rsidRPr="005C0469" w:rsidSect="008852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6803F" w14:textId="77777777" w:rsidR="005C0469" w:rsidRDefault="005C0469" w:rsidP="00C2185B">
      <w:pPr>
        <w:spacing w:before="0" w:after="0"/>
      </w:pPr>
      <w:r>
        <w:separator/>
      </w:r>
    </w:p>
    <w:p w14:paraId="2AD2DDC2" w14:textId="77777777" w:rsidR="005C0469" w:rsidRDefault="005C0469"/>
    <w:p w14:paraId="76923264" w14:textId="77777777" w:rsidR="005C0469" w:rsidRDefault="005C0469"/>
    <w:p w14:paraId="61A41B24" w14:textId="77777777" w:rsidR="005C0469" w:rsidRDefault="005C0469"/>
    <w:p w14:paraId="6FB214CF" w14:textId="77777777" w:rsidR="005C0469" w:rsidRDefault="005C0469"/>
  </w:endnote>
  <w:endnote w:type="continuationSeparator" w:id="0">
    <w:p w14:paraId="178B0754" w14:textId="77777777" w:rsidR="005C0469" w:rsidRDefault="005C0469" w:rsidP="00C2185B">
      <w:pPr>
        <w:spacing w:before="0" w:after="0"/>
      </w:pPr>
      <w:r>
        <w:continuationSeparator/>
      </w:r>
    </w:p>
    <w:p w14:paraId="4BA4EBD8" w14:textId="77777777" w:rsidR="005C0469" w:rsidRDefault="005C0469"/>
    <w:p w14:paraId="10F89E81" w14:textId="77777777" w:rsidR="005C0469" w:rsidRDefault="005C0469"/>
    <w:p w14:paraId="2CE576F5" w14:textId="77777777" w:rsidR="005C0469" w:rsidRDefault="005C0469"/>
    <w:p w14:paraId="7A116267" w14:textId="77777777" w:rsidR="005C0469" w:rsidRDefault="005C0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1269" w14:textId="77777777" w:rsidR="00CD5A1D" w:rsidRDefault="00CD5A1D">
    <w:pPr>
      <w:pStyle w:val="af6"/>
    </w:pPr>
  </w:p>
  <w:p w14:paraId="42D025E7" w14:textId="77777777" w:rsidR="00CD5A1D" w:rsidRDefault="00CD5A1D"/>
  <w:p w14:paraId="464AEE00" w14:textId="77777777" w:rsidR="00CD5A1D" w:rsidRDefault="00CD5A1D"/>
  <w:p w14:paraId="43996318" w14:textId="77777777" w:rsidR="00CD5A1D" w:rsidRDefault="00CD5A1D"/>
  <w:p w14:paraId="6E7B7B8A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46EA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ED2752">
      <w:rPr>
        <w:b w:val="0"/>
        <w:noProof/>
      </w:rPr>
      <w:t>2</w:t>
    </w:r>
    <w:r w:rsidR="004C7B58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AC47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AF06C7">
      <w:rPr>
        <w:b w:val="0"/>
        <w:noProof/>
      </w:rPr>
      <w:t>1</w:t>
    </w:r>
    <w:r w:rsidR="004C7B58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E25D9" w14:textId="77777777" w:rsidR="005C0469" w:rsidRDefault="005C0469" w:rsidP="00C2185B">
      <w:pPr>
        <w:spacing w:before="0" w:after="0"/>
      </w:pPr>
      <w:r>
        <w:separator/>
      </w:r>
    </w:p>
    <w:p w14:paraId="643ED1C4" w14:textId="77777777" w:rsidR="005C0469" w:rsidRDefault="005C0469"/>
    <w:p w14:paraId="59024789" w14:textId="77777777" w:rsidR="005C0469" w:rsidRDefault="005C0469"/>
    <w:p w14:paraId="477F2BDC" w14:textId="77777777" w:rsidR="005C0469" w:rsidRDefault="005C0469"/>
    <w:p w14:paraId="74C26FA2" w14:textId="77777777" w:rsidR="005C0469" w:rsidRDefault="005C0469"/>
  </w:footnote>
  <w:footnote w:type="continuationSeparator" w:id="0">
    <w:p w14:paraId="0A1BD8B3" w14:textId="77777777" w:rsidR="005C0469" w:rsidRDefault="005C0469" w:rsidP="00C2185B">
      <w:pPr>
        <w:spacing w:before="0" w:after="0"/>
      </w:pPr>
      <w:r>
        <w:continuationSeparator/>
      </w:r>
    </w:p>
    <w:p w14:paraId="6954F43C" w14:textId="77777777" w:rsidR="005C0469" w:rsidRDefault="005C0469"/>
    <w:p w14:paraId="7B2A9E40" w14:textId="77777777" w:rsidR="005C0469" w:rsidRDefault="005C0469"/>
    <w:p w14:paraId="2D05F224" w14:textId="77777777" w:rsidR="005C0469" w:rsidRDefault="005C0469"/>
    <w:p w14:paraId="58271057" w14:textId="77777777" w:rsidR="005C0469" w:rsidRDefault="005C04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9629D" w14:textId="77777777" w:rsidR="00CD5A1D" w:rsidRDefault="00CD5A1D" w:rsidP="00DE6A7C">
    <w:pPr>
      <w:pStyle w:val="ae"/>
    </w:pPr>
  </w:p>
  <w:p w14:paraId="2FA92429" w14:textId="77777777" w:rsidR="00CD5A1D" w:rsidRDefault="00CD5A1D"/>
  <w:p w14:paraId="06DD0DCB" w14:textId="77777777" w:rsidR="00CD5A1D" w:rsidRDefault="00CD5A1D"/>
  <w:p w14:paraId="6966D081" w14:textId="77777777" w:rsidR="00CD5A1D" w:rsidRDefault="00CD5A1D"/>
  <w:p w14:paraId="2859C1B4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B7D4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2799A" wp14:editId="787FC4F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06C7">
      <w:fldChar w:fldCharType="begin"/>
    </w:r>
    <w:r w:rsidR="00AF06C7">
      <w:instrText xml:space="preserve"> STYLEREF  "Заголовок страницы"  \* MERGEFORMAT </w:instrText>
    </w:r>
    <w:r w:rsidR="00AF06C7">
      <w:fldChar w:fldCharType="separate"/>
    </w:r>
    <w:r w:rsidR="00ED2752" w:rsidRPr="00ED2752">
      <w:rPr>
        <w:b/>
        <w:bCs/>
        <w:noProof/>
      </w:rPr>
      <w:t>Задача JS – длинная</w:t>
    </w:r>
    <w:r w:rsidR="00ED2752">
      <w:rPr>
        <w:noProof/>
      </w:rPr>
      <w:t xml:space="preserve"> арифметика</w:t>
    </w:r>
    <w:r w:rsidR="00AF06C7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EE02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E2C56"/>
    <w:multiLevelType w:val="hybridMultilevel"/>
    <w:tmpl w:val="0FFC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303C0"/>
    <w:multiLevelType w:val="hybridMultilevel"/>
    <w:tmpl w:val="9DB0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BC1B58"/>
    <w:multiLevelType w:val="multilevel"/>
    <w:tmpl w:val="0419001F"/>
    <w:numStyleLink w:val="111111"/>
  </w:abstractNum>
  <w:abstractNum w:abstractNumId="27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29"/>
  </w:num>
  <w:num w:numId="8">
    <w:abstractNumId w:val="13"/>
  </w:num>
  <w:num w:numId="9">
    <w:abstractNumId w:val="23"/>
  </w:num>
  <w:num w:numId="10">
    <w:abstractNumId w:val="27"/>
  </w:num>
  <w:num w:numId="11">
    <w:abstractNumId w:val="15"/>
  </w:num>
  <w:num w:numId="12">
    <w:abstractNumId w:val="19"/>
  </w:num>
  <w:num w:numId="13">
    <w:abstractNumId w:val="11"/>
  </w:num>
  <w:num w:numId="14">
    <w:abstractNumId w:val="17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0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6"/>
  </w:num>
  <w:num w:numId="34">
    <w:abstractNumId w:val="24"/>
  </w:num>
  <w:num w:numId="35">
    <w:abstractNumId w:val="12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6"/>
  </w:num>
  <w:num w:numId="3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9"/>
    <w:rsid w:val="0000556C"/>
    <w:rsid w:val="00006A9D"/>
    <w:rsid w:val="00012B21"/>
    <w:rsid w:val="00012BC4"/>
    <w:rsid w:val="000271F1"/>
    <w:rsid w:val="0008424B"/>
    <w:rsid w:val="000B47EE"/>
    <w:rsid w:val="000E709D"/>
    <w:rsid w:val="00101918"/>
    <w:rsid w:val="0013608E"/>
    <w:rsid w:val="001564C9"/>
    <w:rsid w:val="00170BF7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D0852"/>
    <w:rsid w:val="002E477E"/>
    <w:rsid w:val="002F337B"/>
    <w:rsid w:val="002F3ADD"/>
    <w:rsid w:val="0033291B"/>
    <w:rsid w:val="003B37E5"/>
    <w:rsid w:val="003D4147"/>
    <w:rsid w:val="003E647A"/>
    <w:rsid w:val="004209E4"/>
    <w:rsid w:val="004437ED"/>
    <w:rsid w:val="00456353"/>
    <w:rsid w:val="004A10AD"/>
    <w:rsid w:val="004A64FB"/>
    <w:rsid w:val="004B0F35"/>
    <w:rsid w:val="004B112A"/>
    <w:rsid w:val="004B1DBA"/>
    <w:rsid w:val="004C7B58"/>
    <w:rsid w:val="005101DC"/>
    <w:rsid w:val="00516EEC"/>
    <w:rsid w:val="00522EE3"/>
    <w:rsid w:val="00560F07"/>
    <w:rsid w:val="00561DAD"/>
    <w:rsid w:val="00563B51"/>
    <w:rsid w:val="00563EF8"/>
    <w:rsid w:val="00594735"/>
    <w:rsid w:val="0059528F"/>
    <w:rsid w:val="005C0469"/>
    <w:rsid w:val="005E510F"/>
    <w:rsid w:val="006254C2"/>
    <w:rsid w:val="00631BD6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97912"/>
    <w:rsid w:val="007A1024"/>
    <w:rsid w:val="007E05E4"/>
    <w:rsid w:val="00810957"/>
    <w:rsid w:val="00815C8C"/>
    <w:rsid w:val="00836DAC"/>
    <w:rsid w:val="00857DD1"/>
    <w:rsid w:val="00870D19"/>
    <w:rsid w:val="008852E1"/>
    <w:rsid w:val="008B2117"/>
    <w:rsid w:val="008C00A6"/>
    <w:rsid w:val="008F2637"/>
    <w:rsid w:val="008F43FB"/>
    <w:rsid w:val="009036E7"/>
    <w:rsid w:val="0091334B"/>
    <w:rsid w:val="00934EED"/>
    <w:rsid w:val="00945D61"/>
    <w:rsid w:val="0095680B"/>
    <w:rsid w:val="0098590C"/>
    <w:rsid w:val="00995742"/>
    <w:rsid w:val="009B427A"/>
    <w:rsid w:val="009B6425"/>
    <w:rsid w:val="009D3C3A"/>
    <w:rsid w:val="009D69D6"/>
    <w:rsid w:val="00A115CA"/>
    <w:rsid w:val="00A26494"/>
    <w:rsid w:val="00A270F1"/>
    <w:rsid w:val="00A63F9F"/>
    <w:rsid w:val="00A67944"/>
    <w:rsid w:val="00AC0536"/>
    <w:rsid w:val="00AC5D96"/>
    <w:rsid w:val="00AC7855"/>
    <w:rsid w:val="00AD0462"/>
    <w:rsid w:val="00AD132A"/>
    <w:rsid w:val="00AD29F5"/>
    <w:rsid w:val="00AD7D9F"/>
    <w:rsid w:val="00AE1519"/>
    <w:rsid w:val="00AF06C7"/>
    <w:rsid w:val="00AF379C"/>
    <w:rsid w:val="00B91275"/>
    <w:rsid w:val="00B92426"/>
    <w:rsid w:val="00B95300"/>
    <w:rsid w:val="00BA0B81"/>
    <w:rsid w:val="00BC12EB"/>
    <w:rsid w:val="00BD78F8"/>
    <w:rsid w:val="00BF3FF2"/>
    <w:rsid w:val="00BF4BB0"/>
    <w:rsid w:val="00C0179C"/>
    <w:rsid w:val="00C21506"/>
    <w:rsid w:val="00C2185B"/>
    <w:rsid w:val="00C30336"/>
    <w:rsid w:val="00C64B33"/>
    <w:rsid w:val="00C80CBD"/>
    <w:rsid w:val="00C81575"/>
    <w:rsid w:val="00C853CD"/>
    <w:rsid w:val="00CD5A1D"/>
    <w:rsid w:val="00D219DE"/>
    <w:rsid w:val="00D41B24"/>
    <w:rsid w:val="00D60AC6"/>
    <w:rsid w:val="00D6298E"/>
    <w:rsid w:val="00D94453"/>
    <w:rsid w:val="00DE5FFE"/>
    <w:rsid w:val="00DE6A7C"/>
    <w:rsid w:val="00E036F9"/>
    <w:rsid w:val="00E50810"/>
    <w:rsid w:val="00E63518"/>
    <w:rsid w:val="00EB7806"/>
    <w:rsid w:val="00ED2752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D4001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C2A6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inside.sbis.ru/doc/DocLib1/Forms/&#1057;&#1090;&#1072;&#1090;&#1100;&#1103;/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D8F19AA5-00C4-4FF3-BAD3-DACF4DE3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BCE9B4-E7B6-4428-9253-6B8F8F8F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1269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С.А.</dc:creator>
  <cp:lastModifiedBy>Кошелев А.В.</cp:lastModifiedBy>
  <cp:revision>2</cp:revision>
  <dcterms:created xsi:type="dcterms:W3CDTF">2013-10-15T06:43:00Z</dcterms:created>
  <dcterms:modified xsi:type="dcterms:W3CDTF">2013-10-15T06:43:00Z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